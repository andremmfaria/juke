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CC3DE" w14:textId="77777777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E4CE5C6" wp14:editId="6717D962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11990A29" id="Rectangle 1" o:spid="_x0000_s1026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0"/>
        <w:gridCol w:w="5472"/>
        <w:gridCol w:w="644"/>
        <w:gridCol w:w="5584"/>
        <w:gridCol w:w="990"/>
      </w:tblGrid>
      <w:tr w:rsidR="003D0B8F" w:rsidRPr="00895B2D" w14:paraId="128F3E4F" w14:textId="77777777" w:rsidTr="00235092">
        <w:trPr>
          <w:trHeight w:val="2510"/>
        </w:trPr>
        <w:tc>
          <w:tcPr>
            <w:tcW w:w="13680" w:type="dxa"/>
            <w:gridSpan w:val="5"/>
            <w:vAlign w:val="bottom"/>
          </w:tcPr>
          <w:p w14:paraId="0D22FEA2" w14:textId="77777777" w:rsidR="003D0B8F" w:rsidRPr="00895B2D" w:rsidRDefault="00682763" w:rsidP="00235092">
            <w:pPr>
              <w:pStyle w:val="Title"/>
            </w:pPr>
            <w:sdt>
              <w:sdtPr>
                <w:id w:val="1035700363"/>
                <w:placeholder>
                  <w:docPart w:val="DF4D26AA4D364610BCCD4F4059F12254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364453">
                  <w:t>EMPLOYEE OF THE MONTH</w:t>
                </w:r>
              </w:sdtContent>
            </w:sdt>
          </w:p>
        </w:tc>
      </w:tr>
      <w:tr w:rsidR="003D0B8F" w:rsidRPr="00895B2D" w14:paraId="2C0AE7C8" w14:textId="77777777" w:rsidTr="00235092">
        <w:trPr>
          <w:trHeight w:val="1440"/>
        </w:trPr>
        <w:tc>
          <w:tcPr>
            <w:tcW w:w="13680" w:type="dxa"/>
            <w:gridSpan w:val="5"/>
            <w:vAlign w:val="bottom"/>
          </w:tcPr>
          <w:p w14:paraId="1C560BAF" w14:textId="77777777" w:rsidR="003D0B8F" w:rsidRPr="00895B2D" w:rsidRDefault="00682763" w:rsidP="00235092">
            <w:pPr>
              <w:pStyle w:val="Subtitle"/>
            </w:pPr>
            <w:sdt>
              <w:sdtPr>
                <w:id w:val="-1187287680"/>
                <w:placeholder>
                  <w:docPart w:val="B6F4F5E14BBD4638925766B8102C2A1C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t xml:space="preserve">This certificate is awarded to</w:t>
                </w:r>
              </w:sdtContent>
            </w:sdt>
          </w:p>
        </w:tc>
      </w:tr>
      <w:tr w:rsidR="003D0B8F" w:rsidRPr="00895B2D" w14:paraId="4BB2E850" w14:textId="77777777" w:rsidTr="00235092">
        <w:trPr>
          <w:trHeight w:val="1800"/>
        </w:trPr>
        <w:tc>
          <w:tcPr>
            <w:tcW w:w="13680" w:type="dxa"/>
            <w:gridSpan w:val="5"/>
            <w:vAlign w:val="center"/>
          </w:tcPr>
          <w:p w14:paraId="396AA7C4" w14:textId="78CF649B" w:rsidR="003D0B8F" w:rsidRPr="00895B2D" w:rsidRDefault="00863B3D" w:rsidP="00235092">
            <w:pPr>
              <w:pStyle w:val="Heading1"/>
            </w:pPr>
            <w:proofErr w:type="gramStart"/>
            <w:r>
              <w:t xml:space="preserve">Rodrigo Lourenco</w:t>
            </w:r>
          </w:p>
        </w:tc>
      </w:tr>
      <w:tr w:rsidR="003D0B8F" w:rsidRPr="00895B2D" w14:paraId="40884C47" w14:textId="77777777" w:rsidTr="00235092">
        <w:trPr>
          <w:trHeight w:val="1296"/>
        </w:trPr>
        <w:tc>
          <w:tcPr>
            <w:tcW w:w="13680" w:type="dxa"/>
            <w:gridSpan w:val="5"/>
          </w:tcPr>
          <w:p w14:paraId="2987244C" w14:textId="46974A38" w:rsidR="00283F5C" w:rsidRPr="00895B2D" w:rsidRDefault="00EB2B3B" w:rsidP="00895B2D">
            <w:pPr>
              <w:pStyle w:val="Subtitle"/>
            </w:pPr>
            <w:r>
              <w:t xml:space="preserve">For your stellar performance on the month of </w:t>
            </w:r>
            <w:proofErr w:type="gramStart"/>
            <w:r>
              <w:t xml:space="preserve">January</w:t>
            </w:r>
          </w:p>
        </w:tc>
      </w:tr>
      <w:tr w:rsidR="008B138A" w14:paraId="71BE0BB5" w14:textId="77777777" w:rsidTr="00235092">
        <w:trPr>
          <w:trHeight w:val="1652"/>
        </w:trPr>
        <w:tc>
          <w:tcPr>
            <w:tcW w:w="990" w:type="dxa"/>
          </w:tcPr>
          <w:p w14:paraId="47E3235F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6FD0DCB5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4" w:type="dxa"/>
          </w:tcPr>
          <w:p w14:paraId="3AB00CD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0EEA0634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14:paraId="42FCA7CC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2C21FEAE" w14:textId="77777777" w:rsidTr="00235092">
        <w:trPr>
          <w:trHeight w:val="1584"/>
        </w:trPr>
        <w:tc>
          <w:tcPr>
            <w:tcW w:w="990" w:type="dxa"/>
            <w:tcMar>
              <w:left w:w="0" w:type="dxa"/>
              <w:right w:w="0" w:type="dxa"/>
            </w:tcMar>
          </w:tcPr>
          <w:p w14:paraId="22D40D5A" w14:textId="77777777" w:rsidR="00156BE4" w:rsidRPr="00895B2D" w:rsidRDefault="00156BE4" w:rsidP="00156BE4"/>
        </w:tc>
        <w:tc>
          <w:tcPr>
            <w:tcW w:w="547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C10ED11" w14:textId="19900EA4" w:rsidR="00156BE4" w:rsidRPr="00895B2D" w:rsidRDefault="00EB2B3B" w:rsidP="00895B2D">
            <w:pPr>
              <w:pStyle w:val="Presentername"/>
            </w:pPr>
            <w:r>
              <w:t xml:space="preserve">Andre Faria ; Operational Coordinator</w:t>
            </w:r>
          </w:p>
        </w:tc>
        <w:tc>
          <w:tcPr>
            <w:tcW w:w="644" w:type="dxa"/>
            <w:tcMar>
              <w:left w:w="0" w:type="dxa"/>
              <w:right w:w="0" w:type="dxa"/>
            </w:tcMar>
          </w:tcPr>
          <w:p w14:paraId="706387EE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14:paraId="35629EBC" w14:textId="47046204" w:rsidR="00156BE4" w:rsidRPr="00895B2D" w:rsidRDefault="006977FC" w:rsidP="00895B2D">
            <w:pPr>
              <w:pStyle w:val="Dateleft"/>
              <w:framePr w:wrap="around"/>
            </w:pPr>
            <w:proofErr w:type="gramStart"/>
            <w:r>
              <w:rPr>
                <w:caps w:val="0"/>
              </w:rPr>
              <w:t xml:space="preserve">31/01/2022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</w:tcPr>
          <w:p w14:paraId="23707415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F3423C4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E3D54" w14:textId="77777777" w:rsidR="00682763" w:rsidRDefault="00682763" w:rsidP="0010090C">
      <w:r>
        <w:separator/>
      </w:r>
    </w:p>
  </w:endnote>
  <w:endnote w:type="continuationSeparator" w:id="0">
    <w:p w14:paraId="36FA1763" w14:textId="77777777" w:rsidR="00682763" w:rsidRDefault="00682763" w:rsidP="0010090C">
      <w:r>
        <w:continuationSeparator/>
      </w:r>
    </w:p>
  </w:endnote>
  <w:endnote w:type="continuationNotice" w:id="1">
    <w:p w14:paraId="067CF329" w14:textId="77777777" w:rsidR="00682763" w:rsidRDefault="006827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02F2" w14:textId="77777777" w:rsidR="00682763" w:rsidRDefault="00682763" w:rsidP="0010090C">
      <w:r>
        <w:separator/>
      </w:r>
    </w:p>
  </w:footnote>
  <w:footnote w:type="continuationSeparator" w:id="0">
    <w:p w14:paraId="5A50BDD4" w14:textId="77777777" w:rsidR="00682763" w:rsidRDefault="00682763" w:rsidP="0010090C">
      <w:r>
        <w:continuationSeparator/>
      </w:r>
    </w:p>
  </w:footnote>
  <w:footnote w:type="continuationNotice" w:id="1">
    <w:p w14:paraId="22CA0277" w14:textId="77777777" w:rsidR="00682763" w:rsidRDefault="0068276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56"/>
    <w:rsid w:val="000319B8"/>
    <w:rsid w:val="000E1561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82763"/>
    <w:rsid w:val="006977FC"/>
    <w:rsid w:val="006C6D4A"/>
    <w:rsid w:val="006F4A87"/>
    <w:rsid w:val="00752B56"/>
    <w:rsid w:val="00754A95"/>
    <w:rsid w:val="00815071"/>
    <w:rsid w:val="00862549"/>
    <w:rsid w:val="00863B3D"/>
    <w:rsid w:val="00895B2D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754C7"/>
    <w:rsid w:val="00B94BC9"/>
    <w:rsid w:val="00B975C4"/>
    <w:rsid w:val="00BF5FEF"/>
    <w:rsid w:val="00CA25FE"/>
    <w:rsid w:val="00CA4DEF"/>
    <w:rsid w:val="00CB6244"/>
    <w:rsid w:val="00CC41DB"/>
    <w:rsid w:val="00CE1C46"/>
    <w:rsid w:val="00D16F32"/>
    <w:rsid w:val="00E405EE"/>
    <w:rsid w:val="00EA769C"/>
    <w:rsid w:val="00EB2B3B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C8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remmfaria\AppData\Local\Microsoft\Office\16.0\DTS\en-US%7b88F95943-714D-49EF-A85B-54C9CF4A550A%7d\%7bBE9E09F1-A0A5-468C-946E-18DB62E9EA5F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4D26AA4D364610BCCD4F4059F12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EFE36-C1A6-44A5-A57B-CC08283EBF2C}"/>
      </w:docPartPr>
      <w:docPartBody>
        <w:p w:rsidR="00741494" w:rsidRDefault="006F204A">
          <w:pPr>
            <w:pStyle w:val="DF4D26AA4D364610BCCD4F4059F12254"/>
          </w:pPr>
          <w:r w:rsidRPr="00364453">
            <w:t>EMPLOYEE OF THE MONTH</w:t>
          </w:r>
        </w:p>
      </w:docPartBody>
    </w:docPart>
    <w:docPart>
      <w:docPartPr>
        <w:name w:val="B6F4F5E14BBD4638925766B8102C2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F3DDC-96D4-4C3B-ADE8-466DED52874A}"/>
      </w:docPartPr>
      <w:docPartBody>
        <w:p w:rsidR="00741494" w:rsidRDefault="006F204A">
          <w:pPr>
            <w:pStyle w:val="B6F4F5E14BBD4638925766B8102C2A1C"/>
          </w:pPr>
          <w:r w:rsidRPr="00895B2D">
            <w:t>This certificate is awarded 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37"/>
    <w:rsid w:val="006F204A"/>
    <w:rsid w:val="00741494"/>
    <w:rsid w:val="00895ECA"/>
    <w:rsid w:val="00A6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D26AA4D364610BCCD4F4059F12254">
    <w:name w:val="DF4D26AA4D364610BCCD4F4059F12254"/>
  </w:style>
  <w:style w:type="paragraph" w:customStyle="1" w:styleId="B6F4F5E14BBD4638925766B8102C2A1C">
    <w:name w:val="B6F4F5E14BBD4638925766B8102C2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{BE9E09F1-A0A5-468C-946E-18DB62E9EA5F}tf78500733_win32.dotx</Template>
  <TotalTime>0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2022-01-13T20:15:00Z</dcterms:created>
  <dcterms:modified xsi:type="dcterms:W3CDTF">2022-01-13T20:54:00Z</dcterms:modified>
</cp:coreProperties>
</file>
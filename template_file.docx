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213"/>
        <w:tblW w:w="5000" w:type="pct"/>
        <w:tblLook w:val="0600" w:firstRow="0" w:lastRow="0" w:firstColumn="0" w:lastColumn="0" w:noHBand="1" w:noVBand="1"/>
        <w:tblCaption w:val="Layout table"/>
      </w:tblPr>
      <w:tblGrid>
        <w:gridCol w:w="990"/>
        <w:gridCol w:w="5472"/>
        <w:gridCol w:w="644"/>
        <w:gridCol w:w="5584"/>
        <w:gridCol w:w="990"/>
      </w:tblGrid>
      <w:tr w:rsidR="00BA0152" w:rsidRPr="00895B2D" w14:paraId="304B21A3" w14:textId="77777777" w:rsidTr="00BA0152">
        <w:trPr>
          <w:trHeight w:val="2510"/>
        </w:trPr>
        <w:tc>
          <w:tcPr>
            <w:tcW w:w="13680" w:type="dxa"/>
            <w:gridSpan w:val="5"/>
            <w:vAlign w:val="bottom"/>
          </w:tcPr>
          <w:p w14:paraId="0ADBE0C8" w14:textId="77777777" w:rsidR="00BA0152" w:rsidRPr="00895B2D" w:rsidRDefault="00BA0152" w:rsidP="00BA0152">
            <w:pPr>
              <w:pStyle w:val="Title"/>
            </w:pPr>
            <w:sdt>
              <w:sdtPr>
                <w:id w:val="1035700363"/>
                <w:placeholder>
                  <w:docPart w:val="81C4DA1EF5914C5C882ACF657D2DF22C"/>
                </w:placeholder>
                <w:temporary/>
                <w:showingPlcHdr/>
                <w15:appearance w15:val="hidden"/>
              </w:sdtPr>
              <w:sdtContent>
                <w:r w:rsidRPr="00364453">
                  <w:t>EMPLOYEE OF THE MONTH</w:t>
                </w:r>
              </w:sdtContent>
            </w:sdt>
          </w:p>
        </w:tc>
      </w:tr>
      <w:tr w:rsidR="00BA0152" w:rsidRPr="00895B2D" w14:paraId="0104E432" w14:textId="77777777" w:rsidTr="00BA0152">
        <w:trPr>
          <w:trHeight w:val="1440"/>
        </w:trPr>
        <w:tc>
          <w:tcPr>
            <w:tcW w:w="13680" w:type="dxa"/>
            <w:gridSpan w:val="5"/>
            <w:vAlign w:val="bottom"/>
          </w:tcPr>
          <w:p w14:paraId="4D5640E8" w14:textId="77777777" w:rsidR="00BA0152" w:rsidRPr="00895B2D" w:rsidRDefault="00BA0152" w:rsidP="00BA0152">
            <w:pPr>
              <w:pStyle w:val="Subtitle"/>
            </w:pPr>
            <w:sdt>
              <w:sdtPr>
                <w:id w:val="-1187287680"/>
                <w:placeholder>
                  <w:docPart w:val="36D023FDFD9C46BAADFD238BE207242B"/>
                </w:placeholder>
                <w:temporary/>
                <w:showingPlcHdr/>
                <w15:appearance w15:val="hidden"/>
              </w:sdtPr>
              <w:sdtContent>
                <w:r w:rsidRPr="00895B2D">
                  <w:t>This certificate is awarded to</w:t>
                </w:r>
              </w:sdtContent>
            </w:sdt>
          </w:p>
        </w:tc>
      </w:tr>
      <w:tr w:rsidR="00BA0152" w:rsidRPr="00895B2D" w14:paraId="730C575B" w14:textId="77777777" w:rsidTr="00BA0152">
        <w:trPr>
          <w:trHeight w:val="1800"/>
        </w:trPr>
        <w:tc>
          <w:tcPr>
            <w:tcW w:w="13680" w:type="dxa"/>
            <w:gridSpan w:val="5"/>
            <w:vAlign w:val="center"/>
          </w:tcPr>
          <w:p w14:paraId="33B2F276" w14:textId="77777777" w:rsidR="00BA0152" w:rsidRPr="00895B2D" w:rsidRDefault="00BA0152" w:rsidP="00BA0152">
            <w:pPr>
              <w:pStyle w:val="Heading1"/>
            </w:pPr>
            <w:proofErr w:type="gramStart"/>
            <w:r>
              <w:t xml:space="preserve">{{ </w:t>
            </w:r>
            <w:proofErr w:type="spellStart"/>
            <w:r>
              <w:t>worker</w:t>
            </w:r>
            <w:proofErr w:type="gramEnd"/>
            <w:r>
              <w:t>.first_name</w:t>
            </w:r>
            <w:proofErr w:type="spellEnd"/>
            <w:r>
              <w:t xml:space="preserve"> }} {{ </w:t>
            </w:r>
            <w:proofErr w:type="spellStart"/>
            <w:r>
              <w:t>worker.last_name</w:t>
            </w:r>
            <w:proofErr w:type="spellEnd"/>
            <w:r>
              <w:t xml:space="preserve"> }}</w:t>
            </w:r>
          </w:p>
        </w:tc>
      </w:tr>
      <w:tr w:rsidR="00BA0152" w:rsidRPr="00895B2D" w14:paraId="40A98028" w14:textId="77777777" w:rsidTr="00BA0152">
        <w:trPr>
          <w:trHeight w:val="1296"/>
        </w:trPr>
        <w:tc>
          <w:tcPr>
            <w:tcW w:w="13680" w:type="dxa"/>
            <w:gridSpan w:val="5"/>
          </w:tcPr>
          <w:p w14:paraId="3B803622" w14:textId="77777777" w:rsidR="00BA0152" w:rsidRPr="00895B2D" w:rsidRDefault="00BA0152" w:rsidP="00BA0152">
            <w:pPr>
              <w:pStyle w:val="Subtitle"/>
            </w:pPr>
            <w:r>
              <w:t xml:space="preserve">For your stellar performance on the month of </w:t>
            </w:r>
            <w:proofErr w:type="gramStart"/>
            <w:r>
              <w:t>{{ month</w:t>
            </w:r>
            <w:proofErr w:type="gramEnd"/>
            <w:r>
              <w:t xml:space="preserve"> }}</w:t>
            </w:r>
          </w:p>
        </w:tc>
      </w:tr>
      <w:tr w:rsidR="00BA0152" w14:paraId="53A92BD9" w14:textId="77777777" w:rsidTr="00BA0152">
        <w:trPr>
          <w:trHeight w:val="1652"/>
        </w:trPr>
        <w:tc>
          <w:tcPr>
            <w:tcW w:w="990" w:type="dxa"/>
          </w:tcPr>
          <w:p w14:paraId="41A65526" w14:textId="77777777" w:rsidR="00BA0152" w:rsidRDefault="00BA0152" w:rsidP="00BA0152">
            <w:pPr>
              <w:rPr>
                <w:sz w:val="16"/>
                <w:szCs w:val="16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251D6BBF" w14:textId="77777777" w:rsidR="00BA0152" w:rsidRDefault="00BA0152" w:rsidP="00BA0152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74BB492A" w14:textId="77777777" w:rsidR="00BA0152" w:rsidRDefault="00BA0152" w:rsidP="00BA0152">
            <w:pPr>
              <w:rPr>
                <w:sz w:val="16"/>
                <w:szCs w:val="16"/>
              </w:rPr>
            </w:pPr>
          </w:p>
        </w:tc>
        <w:tc>
          <w:tcPr>
            <w:tcW w:w="5584" w:type="dxa"/>
            <w:tcBorders>
              <w:bottom w:val="single" w:sz="4" w:space="0" w:color="auto"/>
            </w:tcBorders>
          </w:tcPr>
          <w:p w14:paraId="4FF2B4BC" w14:textId="77777777" w:rsidR="00BA0152" w:rsidRDefault="00BA0152" w:rsidP="00BA0152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2D0C8077" w14:textId="77777777" w:rsidR="00BA0152" w:rsidRDefault="00BA0152" w:rsidP="00BA0152">
            <w:pPr>
              <w:rPr>
                <w:sz w:val="16"/>
                <w:szCs w:val="16"/>
              </w:rPr>
            </w:pPr>
          </w:p>
        </w:tc>
      </w:tr>
      <w:tr w:rsidR="00BA0152" w:rsidRPr="00895B2D" w14:paraId="6D74FA6F" w14:textId="77777777" w:rsidTr="00BA0152">
        <w:trPr>
          <w:trHeight w:val="1584"/>
        </w:trPr>
        <w:tc>
          <w:tcPr>
            <w:tcW w:w="990" w:type="dxa"/>
            <w:tcMar>
              <w:left w:w="0" w:type="dxa"/>
              <w:right w:w="0" w:type="dxa"/>
            </w:tcMar>
          </w:tcPr>
          <w:p w14:paraId="1C03FCC6" w14:textId="77777777" w:rsidR="00BA0152" w:rsidRPr="00895B2D" w:rsidRDefault="00BA0152" w:rsidP="00BA0152"/>
        </w:tc>
        <w:tc>
          <w:tcPr>
            <w:tcW w:w="547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600502B5" w14:textId="77777777" w:rsidR="00BA0152" w:rsidRPr="00895B2D" w:rsidRDefault="00BA0152" w:rsidP="00BA0152">
            <w:pPr>
              <w:pStyle w:val="Presentername"/>
            </w:pPr>
            <w:r>
              <w:t>{{</w:t>
            </w:r>
            <w:proofErr w:type="spellStart"/>
            <w:proofErr w:type="gramStart"/>
            <w:r>
              <w:t>manager.first</w:t>
            </w:r>
            <w:proofErr w:type="gramEnd"/>
            <w:r>
              <w:t>_name</w:t>
            </w:r>
            <w:proofErr w:type="spellEnd"/>
            <w:r>
              <w:t>}} {{</w:t>
            </w:r>
            <w:proofErr w:type="spellStart"/>
            <w:r>
              <w:t>manager.last_name</w:t>
            </w:r>
            <w:proofErr w:type="spellEnd"/>
            <w:r>
              <w:t>}} ; {{</w:t>
            </w:r>
            <w:proofErr w:type="spellStart"/>
            <w:r>
              <w:t>manager.role</w:t>
            </w:r>
            <w:proofErr w:type="spellEnd"/>
            <w:r>
              <w:t>}}</w:t>
            </w:r>
          </w:p>
        </w:tc>
        <w:tc>
          <w:tcPr>
            <w:tcW w:w="644" w:type="dxa"/>
            <w:tcMar>
              <w:left w:w="0" w:type="dxa"/>
              <w:right w:w="0" w:type="dxa"/>
            </w:tcMar>
          </w:tcPr>
          <w:p w14:paraId="3B45BE3C" w14:textId="77777777" w:rsidR="00BA0152" w:rsidRPr="00895B2D" w:rsidRDefault="00BA0152" w:rsidP="00BA0152"/>
        </w:tc>
        <w:tc>
          <w:tcPr>
            <w:tcW w:w="558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7D9FCD86" w14:textId="77777777" w:rsidR="00BA0152" w:rsidRPr="00895B2D" w:rsidRDefault="00BA0152" w:rsidP="00BA0152">
            <w:pPr>
              <w:pStyle w:val="Dateleft"/>
              <w:framePr w:wrap="auto"/>
            </w:pPr>
            <w:proofErr w:type="gramStart"/>
            <w:r>
              <w:rPr>
                <w:caps w:val="0"/>
              </w:rPr>
              <w:t>{{ date</w:t>
            </w:r>
            <w:proofErr w:type="gramEnd"/>
            <w:r>
              <w:rPr>
                <w:caps w:val="0"/>
              </w:rPr>
              <w:t xml:space="preserve"> }}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</w:tcPr>
          <w:p w14:paraId="769C83B0" w14:textId="77777777" w:rsidR="00BA0152" w:rsidRPr="00895B2D" w:rsidRDefault="00BA0152" w:rsidP="00BA0152">
            <w:pPr>
              <w:pStyle w:val="Dateleft"/>
              <w:framePr w:wrap="auto"/>
            </w:pPr>
          </w:p>
        </w:tc>
      </w:tr>
    </w:tbl>
    <w:p w14:paraId="63ECC3DE" w14:textId="77777777" w:rsidR="003D0B8F" w:rsidRDefault="00D16F32" w:rsidP="000319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E4CE5C6" wp14:editId="779B4602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5715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1396A56E" id="Rectangle 1" o:spid="_x0000_s1026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" stroked="f" strokeweight="1pt">
                <v:fill r:id="rId8" o:title="" recolor="t" rotate="t" type="frame"/>
                <w10:wrap anchorx="page"/>
                <w10:anchorlock/>
              </v:rect>
            </w:pict>
          </mc:Fallback>
        </mc:AlternateContent>
      </w:r>
    </w:p>
    <w:p w14:paraId="5F7052E7" w14:textId="77777777" w:rsidR="00BA0152" w:rsidRPr="00404D14" w:rsidRDefault="00BA0152" w:rsidP="00BA0152">
      <w:pPr>
        <w:jc w:val="both"/>
        <w:rPr>
          <w:sz w:val="16"/>
          <w:szCs w:val="16"/>
        </w:rPr>
      </w:pPr>
    </w:p>
    <w:sectPr w:rsidR="00BA0152" w:rsidRPr="00404D14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680B5" w14:textId="77777777" w:rsidR="00E526A2" w:rsidRDefault="00E526A2" w:rsidP="0010090C">
      <w:r>
        <w:separator/>
      </w:r>
    </w:p>
  </w:endnote>
  <w:endnote w:type="continuationSeparator" w:id="0">
    <w:p w14:paraId="1AB854D2" w14:textId="77777777" w:rsidR="00E526A2" w:rsidRDefault="00E526A2" w:rsidP="0010090C">
      <w:r>
        <w:continuationSeparator/>
      </w:r>
    </w:p>
  </w:endnote>
  <w:endnote w:type="continuationNotice" w:id="1">
    <w:p w14:paraId="4732EE68" w14:textId="77777777" w:rsidR="00E526A2" w:rsidRDefault="00E526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BAFE6" w14:textId="77777777" w:rsidR="00E526A2" w:rsidRDefault="00E526A2" w:rsidP="0010090C">
      <w:r>
        <w:separator/>
      </w:r>
    </w:p>
  </w:footnote>
  <w:footnote w:type="continuationSeparator" w:id="0">
    <w:p w14:paraId="4408047C" w14:textId="77777777" w:rsidR="00E526A2" w:rsidRDefault="00E526A2" w:rsidP="0010090C">
      <w:r>
        <w:continuationSeparator/>
      </w:r>
    </w:p>
  </w:footnote>
  <w:footnote w:type="continuationNotice" w:id="1">
    <w:p w14:paraId="6FD3FFA7" w14:textId="77777777" w:rsidR="00E526A2" w:rsidRDefault="00E526A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56"/>
    <w:rsid w:val="000319B8"/>
    <w:rsid w:val="000E1561"/>
    <w:rsid w:val="0010090C"/>
    <w:rsid w:val="00156BE4"/>
    <w:rsid w:val="001C0CA7"/>
    <w:rsid w:val="001E3AAD"/>
    <w:rsid w:val="001E755D"/>
    <w:rsid w:val="00235092"/>
    <w:rsid w:val="00283F5C"/>
    <w:rsid w:val="00286146"/>
    <w:rsid w:val="00320A2E"/>
    <w:rsid w:val="00364453"/>
    <w:rsid w:val="003C0805"/>
    <w:rsid w:val="003D0B8F"/>
    <w:rsid w:val="00404D14"/>
    <w:rsid w:val="004D47F4"/>
    <w:rsid w:val="0051462D"/>
    <w:rsid w:val="00557217"/>
    <w:rsid w:val="005616FB"/>
    <w:rsid w:val="00571585"/>
    <w:rsid w:val="005733A4"/>
    <w:rsid w:val="005B1C7C"/>
    <w:rsid w:val="005D4B21"/>
    <w:rsid w:val="00682763"/>
    <w:rsid w:val="006977FC"/>
    <w:rsid w:val="006C6D4A"/>
    <w:rsid w:val="006F4A87"/>
    <w:rsid w:val="00752B56"/>
    <w:rsid w:val="00754A95"/>
    <w:rsid w:val="007C5E34"/>
    <w:rsid w:val="00815071"/>
    <w:rsid w:val="00862549"/>
    <w:rsid w:val="00863B3D"/>
    <w:rsid w:val="00895B2D"/>
    <w:rsid w:val="00897C2E"/>
    <w:rsid w:val="008A3A0F"/>
    <w:rsid w:val="008B138A"/>
    <w:rsid w:val="008B3920"/>
    <w:rsid w:val="008D3301"/>
    <w:rsid w:val="00942404"/>
    <w:rsid w:val="00967BFA"/>
    <w:rsid w:val="009A58E2"/>
    <w:rsid w:val="009C54D5"/>
    <w:rsid w:val="00A22D03"/>
    <w:rsid w:val="00A4188E"/>
    <w:rsid w:val="00A4581B"/>
    <w:rsid w:val="00A71B25"/>
    <w:rsid w:val="00A72576"/>
    <w:rsid w:val="00A95464"/>
    <w:rsid w:val="00AF6532"/>
    <w:rsid w:val="00B13B86"/>
    <w:rsid w:val="00B30004"/>
    <w:rsid w:val="00B754C7"/>
    <w:rsid w:val="00B94BC9"/>
    <w:rsid w:val="00B975C4"/>
    <w:rsid w:val="00BA0152"/>
    <w:rsid w:val="00BF5FEF"/>
    <w:rsid w:val="00CA25FE"/>
    <w:rsid w:val="00CA4DEF"/>
    <w:rsid w:val="00CB6244"/>
    <w:rsid w:val="00CC41DB"/>
    <w:rsid w:val="00CE1C46"/>
    <w:rsid w:val="00D16F32"/>
    <w:rsid w:val="00E405EE"/>
    <w:rsid w:val="00E526A2"/>
    <w:rsid w:val="00EA769C"/>
    <w:rsid w:val="00EB2B3B"/>
    <w:rsid w:val="00ED577D"/>
    <w:rsid w:val="00ED6F3D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CC8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mmfaria\AppData\Local\Microsoft\Office\16.0\DTS\en-US%7b88F95943-714D-49EF-A85B-54C9CF4A550A%7d\%7bBE9E09F1-A0A5-468C-946E-18DB62E9EA5F%7dtf7850073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C4DA1EF5914C5C882ACF657D2DF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6A8CA-818B-41C7-B857-3A7F60DE0A48}"/>
      </w:docPartPr>
      <w:docPartBody>
        <w:p w:rsidR="00000000" w:rsidRDefault="00576CF8" w:rsidP="00576CF8">
          <w:pPr>
            <w:pStyle w:val="81C4DA1EF5914C5C882ACF657D2DF22C"/>
          </w:pPr>
          <w:r w:rsidRPr="00364453">
            <w:t>EMPLOYEE OF THE MONTH</w:t>
          </w:r>
        </w:p>
      </w:docPartBody>
    </w:docPart>
    <w:docPart>
      <w:docPartPr>
        <w:name w:val="36D023FDFD9C46BAADFD238BE2072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A97B8-1302-48B8-ACBE-C6F1EBEFD0EF}"/>
      </w:docPartPr>
      <w:docPartBody>
        <w:p w:rsidR="00000000" w:rsidRDefault="00576CF8" w:rsidP="00576CF8">
          <w:pPr>
            <w:pStyle w:val="36D023FDFD9C46BAADFD238BE207242B"/>
          </w:pPr>
          <w:r w:rsidRPr="00895B2D">
            <w:t>This certificate is awarded 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37"/>
    <w:rsid w:val="00576CF8"/>
    <w:rsid w:val="006F204A"/>
    <w:rsid w:val="00741494"/>
    <w:rsid w:val="00895ECA"/>
    <w:rsid w:val="00A67337"/>
    <w:rsid w:val="00F0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4D26AA4D364610BCCD4F4059F12254">
    <w:name w:val="DF4D26AA4D364610BCCD4F4059F12254"/>
  </w:style>
  <w:style w:type="paragraph" w:customStyle="1" w:styleId="B6F4F5E14BBD4638925766B8102C2A1C">
    <w:name w:val="B6F4F5E14BBD4638925766B8102C2A1C"/>
  </w:style>
  <w:style w:type="paragraph" w:customStyle="1" w:styleId="81C4DA1EF5914C5C882ACF657D2DF22C">
    <w:name w:val="81C4DA1EF5914C5C882ACF657D2DF22C"/>
    <w:rsid w:val="00576CF8"/>
  </w:style>
  <w:style w:type="paragraph" w:customStyle="1" w:styleId="36D023FDFD9C46BAADFD238BE207242B">
    <w:name w:val="36D023FDFD9C46BAADFD238BE207242B"/>
    <w:rsid w:val="00576C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A06CA-F6B9-4D7E-8754-4132005B991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{BE9E09F1-A0A5-468C-946E-18DB62E9EA5F}tf78500733_win32.dotx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2022-01-13T20:15:00Z</dcterms:created>
  <dcterms:modified xsi:type="dcterms:W3CDTF">2022-01-13T21:19:00Z</dcterms:modified>
</cp:coreProperties>
</file>